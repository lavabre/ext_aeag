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70" w:rsidRPr="00A15BDA" w:rsidRDefault="00765070" w:rsidP="000E2888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A15BDA">
        <w:rPr>
          <w:b/>
          <w:sz w:val="28"/>
          <w:szCs w:val="28"/>
        </w:rPr>
        <w:t>Côté administrateur</w:t>
      </w:r>
    </w:p>
    <w:p w:rsidR="00765070" w:rsidRDefault="00765070" w:rsidP="000E2888">
      <w:pPr>
        <w:spacing w:after="0" w:line="240" w:lineRule="auto"/>
      </w:pPr>
    </w:p>
    <w:p w:rsidR="00765070" w:rsidRDefault="00765070" w:rsidP="000E2888">
      <w:pPr>
        <w:spacing w:after="0" w:line="240" w:lineRule="auto"/>
      </w:pPr>
    </w:p>
    <w:p w:rsidR="00054C0E" w:rsidRDefault="00054C0E" w:rsidP="00054C0E">
      <w:pPr>
        <w:pStyle w:val="Paragraphedeliste"/>
        <w:numPr>
          <w:ilvl w:val="0"/>
          <w:numId w:val="1"/>
        </w:numPr>
        <w:spacing w:after="0" w:line="240" w:lineRule="auto"/>
      </w:pPr>
      <w:r>
        <w:t>Pour les vérifications actuellement « manuelles » dans le fichier de déclaration, pour voir :</w:t>
      </w:r>
    </w:p>
    <w:p w:rsidR="00054C0E" w:rsidRPr="00054C0E" w:rsidRDefault="00765070" w:rsidP="00054C0E">
      <w:pPr>
        <w:pStyle w:val="Paragraphedeliste"/>
        <w:numPr>
          <w:ilvl w:val="0"/>
          <w:numId w:val="2"/>
        </w:numPr>
        <w:spacing w:after="0" w:line="240" w:lineRule="auto"/>
        <w:rPr>
          <w:color w:val="0070C0"/>
        </w:rPr>
      </w:pPr>
      <w:r w:rsidRPr="00054C0E">
        <w:t>le coût facturé le plus élevé</w:t>
      </w:r>
      <w:r w:rsidR="00054C0E" w:rsidRPr="00054C0E">
        <w:t xml:space="preserve">, </w:t>
      </w:r>
    </w:p>
    <w:p w:rsidR="00054C0E" w:rsidRPr="00054C0E" w:rsidRDefault="00054C0E" w:rsidP="00054C0E">
      <w:pPr>
        <w:pStyle w:val="Paragraphedeliste"/>
        <w:numPr>
          <w:ilvl w:val="0"/>
          <w:numId w:val="2"/>
        </w:numPr>
        <w:spacing w:after="0" w:line="240" w:lineRule="auto"/>
        <w:rPr>
          <w:color w:val="0070C0"/>
        </w:rPr>
      </w:pPr>
      <w:r>
        <w:t>les dates de facture,</w:t>
      </w:r>
    </w:p>
    <w:p w:rsidR="00054C0E" w:rsidRPr="00054C0E" w:rsidRDefault="0025674F" w:rsidP="00054C0E">
      <w:pPr>
        <w:pStyle w:val="Paragraphedeliste"/>
        <w:numPr>
          <w:ilvl w:val="0"/>
          <w:numId w:val="2"/>
        </w:numPr>
        <w:spacing w:after="0" w:line="240" w:lineRule="auto"/>
        <w:rPr>
          <w:color w:val="0070C0"/>
        </w:rPr>
      </w:pPr>
      <w:r>
        <w:t xml:space="preserve"> le</w:t>
      </w:r>
      <w:r w:rsidR="00054C0E">
        <w:t xml:space="preserve"> nom de</w:t>
      </w:r>
      <w:r>
        <w:t>s</w:t>
      </w:r>
      <w:r w:rsidR="00054C0E">
        <w:t xml:space="preserve"> pme,</w:t>
      </w:r>
    </w:p>
    <w:p w:rsidR="00054C0E" w:rsidRPr="00054C0E" w:rsidRDefault="008140B7" w:rsidP="00054C0E">
      <w:pPr>
        <w:pStyle w:val="Paragraphedeliste"/>
        <w:numPr>
          <w:ilvl w:val="0"/>
          <w:numId w:val="2"/>
        </w:numPr>
        <w:spacing w:after="0" w:line="240" w:lineRule="auto"/>
        <w:rPr>
          <w:color w:val="0070C0"/>
        </w:rPr>
      </w:pPr>
      <w:r>
        <w:t xml:space="preserve"> les libellés déchets,</w:t>
      </w:r>
    </w:p>
    <w:p w:rsidR="00765070" w:rsidRPr="00054C0E" w:rsidRDefault="00054C0E" w:rsidP="00054C0E">
      <w:pPr>
        <w:spacing w:after="0" w:line="240" w:lineRule="auto"/>
        <w:ind w:left="360"/>
      </w:pPr>
      <w:proofErr w:type="gramStart"/>
      <w:r>
        <w:t>sans</w:t>
      </w:r>
      <w:proofErr w:type="gramEnd"/>
      <w:r>
        <w:t xml:space="preserve"> </w:t>
      </w:r>
      <w:r w:rsidR="00765070">
        <w:t xml:space="preserve"> connaître à l’avance </w:t>
      </w:r>
      <w:r>
        <w:t xml:space="preserve">ce que l’on cherche </w:t>
      </w:r>
      <w:r w:rsidRPr="00054C0E">
        <w:rPr>
          <w:u w:val="single"/>
        </w:rPr>
        <w:t xml:space="preserve">obligation de </w:t>
      </w:r>
      <w:r w:rsidR="00765070" w:rsidRPr="00054C0E">
        <w:rPr>
          <w:u w:val="single"/>
        </w:rPr>
        <w:t xml:space="preserve">balayer </w:t>
      </w:r>
      <w:r w:rsidRPr="00054C0E">
        <w:rPr>
          <w:u w:val="single"/>
        </w:rPr>
        <w:t>toute</w:t>
      </w:r>
      <w:r w:rsidR="00F14C4A">
        <w:rPr>
          <w:u w:val="single"/>
        </w:rPr>
        <w:t>s les lignes de la</w:t>
      </w:r>
      <w:r w:rsidRPr="00054C0E">
        <w:rPr>
          <w:u w:val="single"/>
        </w:rPr>
        <w:t xml:space="preserve"> déclaration</w:t>
      </w:r>
      <w:r>
        <w:t xml:space="preserve"> </w:t>
      </w:r>
      <w:r w:rsidR="00765070">
        <w:t xml:space="preserve">en </w:t>
      </w:r>
      <w:r>
        <w:t xml:space="preserve">cliquant </w:t>
      </w:r>
      <w:r w:rsidR="00765070">
        <w:t>sur le</w:t>
      </w:r>
      <w:r>
        <w:t xml:space="preserve"> nom de la colonne concernée</w:t>
      </w:r>
      <w:r w:rsidRPr="00054C0E">
        <w:t xml:space="preserve">, </w:t>
      </w:r>
      <w:r w:rsidR="00765070" w:rsidRPr="00054C0E">
        <w:t xml:space="preserve"> (be</w:t>
      </w:r>
      <w:r w:rsidRPr="00054C0E">
        <w:t xml:space="preserve">aucoup plus long qu’avant </w:t>
      </w:r>
      <w:r w:rsidR="00E11E9F">
        <w:t>avec les filtres d’</w:t>
      </w:r>
      <w:r w:rsidRPr="00054C0E">
        <w:t>E</w:t>
      </w:r>
      <w:r w:rsidR="00765070" w:rsidRPr="00054C0E">
        <w:t xml:space="preserve">xcel car plusieurs lignes  </w:t>
      </w:r>
      <w:r w:rsidRPr="00054C0E">
        <w:t xml:space="preserve">peuvent avoir </w:t>
      </w:r>
      <w:r w:rsidR="00765070" w:rsidRPr="00054C0E">
        <w:t xml:space="preserve"> les mêmes </w:t>
      </w:r>
      <w:r w:rsidRPr="00054C0E">
        <w:t>données</w:t>
      </w:r>
      <w:r w:rsidR="00765070" w:rsidRPr="00054C0E">
        <w:t>)</w:t>
      </w:r>
      <w:r w:rsidR="00E11E9F">
        <w:t>. Prévoir si possible  des filtres.</w:t>
      </w:r>
    </w:p>
    <w:p w:rsidR="00765070" w:rsidRDefault="00765070" w:rsidP="000E2888">
      <w:pPr>
        <w:spacing w:after="0" w:line="240" w:lineRule="auto"/>
        <w:rPr>
          <w:color w:val="0070C0"/>
        </w:rPr>
      </w:pPr>
    </w:p>
    <w:p w:rsidR="00A000AA" w:rsidRDefault="00A000AA" w:rsidP="000E2888">
      <w:pPr>
        <w:spacing w:after="0" w:line="240" w:lineRule="auto"/>
        <w:rPr>
          <w:color w:val="0070C0"/>
        </w:rPr>
      </w:pPr>
    </w:p>
    <w:p w:rsidR="00A000AA" w:rsidRDefault="00A000AA" w:rsidP="000E2888">
      <w:pPr>
        <w:spacing w:after="0" w:line="240" w:lineRule="auto"/>
        <w:rPr>
          <w:color w:val="0070C0"/>
        </w:rPr>
      </w:pPr>
    </w:p>
    <w:p w:rsidR="00A15BDA" w:rsidRDefault="002637E7" w:rsidP="000E2888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27DE9D8D" wp14:editId="0C169B7D">
            <wp:extent cx="4781550" cy="3825342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797" cy="38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88" w:rsidRDefault="000E2888" w:rsidP="000E2888">
      <w:pPr>
        <w:spacing w:after="0" w:line="240" w:lineRule="auto"/>
      </w:pPr>
    </w:p>
    <w:p w:rsidR="006E2D47" w:rsidRDefault="00554440" w:rsidP="00554440">
      <w:pPr>
        <w:pStyle w:val="Paragraphedeliste"/>
        <w:numPr>
          <w:ilvl w:val="0"/>
          <w:numId w:val="1"/>
        </w:numPr>
        <w:spacing w:after="0" w:line="240" w:lineRule="auto"/>
      </w:pPr>
      <w:r>
        <w:rPr>
          <w:u w:val="single"/>
        </w:rPr>
        <w:t>Mise à jour des compteurs</w:t>
      </w:r>
      <w:r w:rsidRPr="00554440">
        <w:t xml:space="preserve">  (micro bloqué) </w:t>
      </w:r>
    </w:p>
    <w:p w:rsidR="001C437D" w:rsidRDefault="001C437D" w:rsidP="001C437D">
      <w:pPr>
        <w:spacing w:after="0" w:line="240" w:lineRule="auto"/>
      </w:pPr>
    </w:p>
    <w:p w:rsidR="000F6CF0" w:rsidRPr="00554440" w:rsidRDefault="000F6CF0" w:rsidP="001C437D">
      <w:pPr>
        <w:spacing w:after="0" w:line="240" w:lineRule="auto"/>
      </w:pPr>
    </w:p>
    <w:p w:rsidR="000E2888" w:rsidRDefault="000E2888" w:rsidP="000E2888">
      <w:pPr>
        <w:spacing w:after="0" w:line="240" w:lineRule="auto"/>
      </w:pPr>
    </w:p>
    <w:p w:rsidR="00DC019B" w:rsidRDefault="00DC019B" w:rsidP="000E2888">
      <w:pPr>
        <w:spacing w:after="0" w:line="240" w:lineRule="auto"/>
        <w:rPr>
          <w:color w:val="FF0000"/>
        </w:rPr>
      </w:pPr>
    </w:p>
    <w:p w:rsidR="000E2888" w:rsidRDefault="000E2888" w:rsidP="000E2888">
      <w:pPr>
        <w:spacing w:after="0" w:line="240" w:lineRule="auto"/>
      </w:pPr>
    </w:p>
    <w:p w:rsidR="006E2D47" w:rsidRDefault="006E2D47" w:rsidP="000E2888">
      <w:pPr>
        <w:spacing w:after="0" w:line="240" w:lineRule="auto"/>
        <w:rPr>
          <w:u w:val="single"/>
        </w:rPr>
      </w:pPr>
    </w:p>
    <w:p w:rsidR="006E2D47" w:rsidRDefault="006E2D47" w:rsidP="000E2888">
      <w:pPr>
        <w:spacing w:after="0" w:line="240" w:lineRule="auto"/>
        <w:rPr>
          <w:u w:val="single"/>
        </w:rPr>
      </w:pPr>
    </w:p>
    <w:p w:rsidR="006E2D47" w:rsidRDefault="006E2D47" w:rsidP="000E2888">
      <w:pPr>
        <w:spacing w:after="0" w:line="240" w:lineRule="auto"/>
        <w:rPr>
          <w:u w:val="single"/>
        </w:rPr>
      </w:pPr>
    </w:p>
    <w:p w:rsidR="006E2D47" w:rsidRDefault="006E2D47" w:rsidP="000E2888">
      <w:pPr>
        <w:spacing w:after="0" w:line="240" w:lineRule="auto"/>
        <w:rPr>
          <w:u w:val="single"/>
        </w:rPr>
      </w:pPr>
    </w:p>
    <w:p w:rsidR="006E2D47" w:rsidRDefault="006E2D47" w:rsidP="000E2888">
      <w:pPr>
        <w:spacing w:after="0" w:line="240" w:lineRule="auto"/>
        <w:rPr>
          <w:u w:val="single"/>
        </w:rPr>
      </w:pPr>
    </w:p>
    <w:p w:rsidR="00C968FB" w:rsidRPr="00FD122D" w:rsidRDefault="00C968FB" w:rsidP="00FD122D">
      <w:pPr>
        <w:spacing w:after="0" w:line="240" w:lineRule="auto"/>
        <w:ind w:left="360"/>
        <w:rPr>
          <w:color w:val="FF0000"/>
        </w:rPr>
      </w:pPr>
    </w:p>
    <w:p w:rsidR="00C968FB" w:rsidRPr="00C968FB" w:rsidRDefault="00C968FB" w:rsidP="00C968FB">
      <w:pPr>
        <w:spacing w:after="0" w:line="240" w:lineRule="auto"/>
        <w:rPr>
          <w:color w:val="FF0000"/>
        </w:rPr>
      </w:pPr>
    </w:p>
    <w:p w:rsidR="009442C9" w:rsidRPr="00FD122D" w:rsidRDefault="009442C9" w:rsidP="00FD122D">
      <w:pPr>
        <w:spacing w:after="0" w:line="240" w:lineRule="auto"/>
        <w:ind w:left="360"/>
        <w:rPr>
          <w:color w:val="FF0000"/>
        </w:rPr>
      </w:pPr>
    </w:p>
    <w:p w:rsidR="000E2888" w:rsidRDefault="000E2888" w:rsidP="000E2888">
      <w:pPr>
        <w:pStyle w:val="Paragraphedeliste"/>
        <w:numPr>
          <w:ilvl w:val="0"/>
          <w:numId w:val="2"/>
        </w:numPr>
        <w:spacing w:after="0" w:line="240" w:lineRule="auto"/>
      </w:pPr>
      <w:r w:rsidRPr="009442C9">
        <w:t>Filières mettre en gras les aidables</w:t>
      </w:r>
    </w:p>
    <w:p w:rsidR="00A000AA" w:rsidRDefault="00A000AA" w:rsidP="00A000AA">
      <w:pPr>
        <w:spacing w:after="0" w:line="240" w:lineRule="auto"/>
      </w:pPr>
    </w:p>
    <w:p w:rsidR="00A000AA" w:rsidRPr="009442C9" w:rsidRDefault="00A000AA" w:rsidP="00A000AA">
      <w:pPr>
        <w:spacing w:after="0" w:line="240" w:lineRule="auto"/>
      </w:pPr>
    </w:p>
    <w:p w:rsidR="009442C9" w:rsidRPr="009442C9" w:rsidRDefault="009442C9" w:rsidP="009442C9">
      <w:pPr>
        <w:spacing w:after="0" w:line="240" w:lineRule="auto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FDD472D" wp14:editId="63937BF6">
            <wp:extent cx="4667250" cy="373389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954" cy="37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C9" w:rsidRPr="00FD122D" w:rsidRDefault="009442C9" w:rsidP="00FD122D">
      <w:pPr>
        <w:spacing w:after="0" w:line="240" w:lineRule="auto"/>
        <w:ind w:left="360"/>
        <w:rPr>
          <w:color w:val="FF0000"/>
        </w:rPr>
      </w:pPr>
    </w:p>
    <w:p w:rsidR="009F4380" w:rsidRDefault="009F4380" w:rsidP="009F4380">
      <w:pPr>
        <w:spacing w:after="0" w:line="240" w:lineRule="auto"/>
        <w:ind w:left="360"/>
      </w:pPr>
    </w:p>
    <w:p w:rsidR="009F4380" w:rsidRDefault="0081038F" w:rsidP="0081038F">
      <w:pPr>
        <w:pStyle w:val="Paragraphedeliste"/>
        <w:numPr>
          <w:ilvl w:val="1"/>
          <w:numId w:val="4"/>
        </w:numPr>
        <w:spacing w:after="0" w:line="240" w:lineRule="auto"/>
      </w:pPr>
      <w:r>
        <w:t>La consultation des producteurs bloque le micro</w:t>
      </w:r>
    </w:p>
    <w:p w:rsidR="0081038F" w:rsidRDefault="0081038F" w:rsidP="0081038F">
      <w:pPr>
        <w:spacing w:after="0" w:line="240" w:lineRule="auto"/>
        <w:ind w:left="360"/>
      </w:pPr>
    </w:p>
    <w:p w:rsidR="0017469C" w:rsidRPr="0017469C" w:rsidRDefault="00A000AA" w:rsidP="0017469C">
      <w:pPr>
        <w:pStyle w:val="Paragraphedeliste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6CD215C" wp14:editId="56857A0C">
            <wp:extent cx="4714875" cy="37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789" cy="37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9C" w:rsidRPr="00A355F8" w:rsidRDefault="0017469C" w:rsidP="009F4380">
      <w:pPr>
        <w:pStyle w:val="Paragraphedeliste"/>
        <w:numPr>
          <w:ilvl w:val="0"/>
          <w:numId w:val="2"/>
        </w:numPr>
        <w:spacing w:after="0" w:line="240" w:lineRule="auto"/>
        <w:rPr>
          <w:color w:val="FF0000"/>
        </w:rPr>
      </w:pPr>
    </w:p>
    <w:p w:rsidR="009F4380" w:rsidRPr="009F4380" w:rsidRDefault="009F4380" w:rsidP="009F4380">
      <w:pPr>
        <w:spacing w:after="0" w:line="240" w:lineRule="auto"/>
        <w:ind w:left="360"/>
        <w:rPr>
          <w:color w:val="0070C0"/>
        </w:rPr>
      </w:pPr>
    </w:p>
    <w:p w:rsidR="009F4380" w:rsidRPr="00F2732B" w:rsidRDefault="009F4380" w:rsidP="001C1791">
      <w:pPr>
        <w:pStyle w:val="Paragraphedeliste"/>
        <w:numPr>
          <w:ilvl w:val="0"/>
          <w:numId w:val="2"/>
        </w:numPr>
        <w:spacing w:after="0" w:line="240" w:lineRule="auto"/>
        <w:rPr>
          <w:color w:val="0070C0"/>
        </w:rPr>
      </w:pPr>
      <w:r w:rsidRPr="001C1791">
        <w:rPr>
          <w:u w:val="single"/>
        </w:rPr>
        <w:t>Centres de transit</w:t>
      </w:r>
      <w:r>
        <w:t> </w:t>
      </w:r>
      <w:r w:rsidRPr="0017469C">
        <w:t xml:space="preserve">: </w:t>
      </w:r>
      <w:r w:rsidR="00F2732B" w:rsidRPr="0017469C">
        <w:t>60 adresses parasites</w:t>
      </w:r>
    </w:p>
    <w:p w:rsidR="00F2732B" w:rsidRPr="00F2732B" w:rsidRDefault="00F2732B" w:rsidP="00F2732B">
      <w:pPr>
        <w:pStyle w:val="Paragraphedeliste"/>
        <w:rPr>
          <w:color w:val="0070C0"/>
        </w:rPr>
      </w:pPr>
    </w:p>
    <w:p w:rsidR="00F2732B" w:rsidRPr="001C1791" w:rsidRDefault="00F2732B" w:rsidP="001C1791">
      <w:pPr>
        <w:pStyle w:val="Paragraphedeliste"/>
        <w:numPr>
          <w:ilvl w:val="0"/>
          <w:numId w:val="2"/>
        </w:numPr>
        <w:spacing w:after="0" w:line="240" w:lineRule="auto"/>
        <w:rPr>
          <w:color w:val="0070C0"/>
        </w:rPr>
      </w:pPr>
      <w:r>
        <w:rPr>
          <w:noProof/>
          <w:lang w:eastAsia="fr-FR"/>
        </w:rPr>
        <w:drawing>
          <wp:inline distT="0" distB="0" distL="0" distR="0" wp14:anchorId="03990F5C" wp14:editId="2C8E8338">
            <wp:extent cx="4500443" cy="360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36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2B" w:rsidRDefault="00F2732B" w:rsidP="001C1791">
      <w:pPr>
        <w:spacing w:after="0" w:line="240" w:lineRule="auto"/>
        <w:rPr>
          <w:color w:val="FF0000"/>
        </w:rPr>
      </w:pPr>
    </w:p>
    <w:p w:rsidR="00F2732B" w:rsidRDefault="00F2732B" w:rsidP="001C1791">
      <w:pPr>
        <w:spacing w:after="0" w:line="240" w:lineRule="auto"/>
        <w:rPr>
          <w:color w:val="FF0000"/>
        </w:rPr>
      </w:pPr>
    </w:p>
    <w:p w:rsidR="00F2732B" w:rsidRDefault="00F2732B" w:rsidP="001C1791">
      <w:pPr>
        <w:spacing w:after="0" w:line="240" w:lineRule="auto"/>
        <w:rPr>
          <w:color w:val="FF0000"/>
        </w:rPr>
      </w:pPr>
    </w:p>
    <w:p w:rsidR="00485B8A" w:rsidRDefault="00485B8A" w:rsidP="001C1791">
      <w:pPr>
        <w:spacing w:after="0" w:line="240" w:lineRule="auto"/>
        <w:rPr>
          <w:color w:val="FF0000"/>
        </w:rPr>
      </w:pPr>
    </w:p>
    <w:p w:rsidR="009F4380" w:rsidRDefault="009F4380" w:rsidP="0017469C">
      <w:pPr>
        <w:pStyle w:val="Paragraphedeliste"/>
        <w:numPr>
          <w:ilvl w:val="0"/>
          <w:numId w:val="1"/>
        </w:numPr>
        <w:spacing w:after="0" w:line="240" w:lineRule="auto"/>
      </w:pPr>
      <w:r w:rsidRPr="0017469C">
        <w:t>Envoi</w:t>
      </w:r>
      <w:r w:rsidR="00A355F8" w:rsidRPr="0017469C">
        <w:t xml:space="preserve"> et réception </w:t>
      </w:r>
      <w:r w:rsidRPr="0017469C">
        <w:t>des mails</w:t>
      </w:r>
      <w:r w:rsidR="00A355F8" w:rsidRPr="0017469C">
        <w:t xml:space="preserve"> sur les messageries  et pas sur l’appli</w:t>
      </w:r>
    </w:p>
    <w:p w:rsidR="00665395" w:rsidRDefault="00665395" w:rsidP="00665395">
      <w:pPr>
        <w:pStyle w:val="Paragraphedeliste"/>
      </w:pPr>
    </w:p>
    <w:p w:rsidR="00A355F8" w:rsidRDefault="00A355F8" w:rsidP="001C1791">
      <w:pPr>
        <w:spacing w:after="0" w:line="240" w:lineRule="auto"/>
        <w:rPr>
          <w:color w:val="0070C0"/>
        </w:rPr>
      </w:pPr>
    </w:p>
    <w:p w:rsidR="00E113E1" w:rsidRDefault="00E113E1" w:rsidP="001C1791">
      <w:pPr>
        <w:spacing w:after="0" w:line="240" w:lineRule="auto"/>
        <w:rPr>
          <w:color w:val="FF0000"/>
        </w:rPr>
      </w:pPr>
    </w:p>
    <w:p w:rsidR="009F4380" w:rsidRPr="009F4380" w:rsidRDefault="009F4380" w:rsidP="009F4380">
      <w:pPr>
        <w:spacing w:after="0" w:line="240" w:lineRule="auto"/>
        <w:ind w:left="708"/>
      </w:pPr>
    </w:p>
    <w:p w:rsidR="000E255C" w:rsidRPr="009607CF" w:rsidRDefault="000E255C" w:rsidP="000E255C">
      <w:pPr>
        <w:spacing w:after="0" w:line="240" w:lineRule="auto"/>
      </w:pPr>
    </w:p>
    <w:sectPr w:rsidR="000E255C" w:rsidRPr="00960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5E7A"/>
    <w:multiLevelType w:val="hybridMultilevel"/>
    <w:tmpl w:val="C8584E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097C79"/>
    <w:multiLevelType w:val="hybridMultilevel"/>
    <w:tmpl w:val="E6F005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512F5D"/>
    <w:multiLevelType w:val="hybridMultilevel"/>
    <w:tmpl w:val="5D2E0A9C"/>
    <w:lvl w:ilvl="0" w:tplc="A5682A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E50DB"/>
    <w:multiLevelType w:val="hybridMultilevel"/>
    <w:tmpl w:val="E6AE2D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CF"/>
    <w:rsid w:val="00054C0E"/>
    <w:rsid w:val="000E255C"/>
    <w:rsid w:val="000E2888"/>
    <w:rsid w:val="000F6CF0"/>
    <w:rsid w:val="0017469C"/>
    <w:rsid w:val="001846E8"/>
    <w:rsid w:val="001C1791"/>
    <w:rsid w:val="001C437D"/>
    <w:rsid w:val="0021000F"/>
    <w:rsid w:val="00225897"/>
    <w:rsid w:val="0025674F"/>
    <w:rsid w:val="002637E7"/>
    <w:rsid w:val="002A3268"/>
    <w:rsid w:val="00301417"/>
    <w:rsid w:val="00304111"/>
    <w:rsid w:val="003324EF"/>
    <w:rsid w:val="003B3B75"/>
    <w:rsid w:val="004535AA"/>
    <w:rsid w:val="00474BC4"/>
    <w:rsid w:val="00485B8A"/>
    <w:rsid w:val="00544B1D"/>
    <w:rsid w:val="00554440"/>
    <w:rsid w:val="005809BD"/>
    <w:rsid w:val="00642CCF"/>
    <w:rsid w:val="00665395"/>
    <w:rsid w:val="00687E36"/>
    <w:rsid w:val="006E2D47"/>
    <w:rsid w:val="006F1B6E"/>
    <w:rsid w:val="00765070"/>
    <w:rsid w:val="0077354E"/>
    <w:rsid w:val="00791CEF"/>
    <w:rsid w:val="00795124"/>
    <w:rsid w:val="007C14AA"/>
    <w:rsid w:val="007F554B"/>
    <w:rsid w:val="0081038F"/>
    <w:rsid w:val="008140B7"/>
    <w:rsid w:val="008557E2"/>
    <w:rsid w:val="008F43DC"/>
    <w:rsid w:val="00926CA4"/>
    <w:rsid w:val="009442C9"/>
    <w:rsid w:val="009607CF"/>
    <w:rsid w:val="009F4380"/>
    <w:rsid w:val="00A000AA"/>
    <w:rsid w:val="00A15BDA"/>
    <w:rsid w:val="00A31053"/>
    <w:rsid w:val="00A355F8"/>
    <w:rsid w:val="00B63B26"/>
    <w:rsid w:val="00C028DF"/>
    <w:rsid w:val="00C5311C"/>
    <w:rsid w:val="00C968FB"/>
    <w:rsid w:val="00CA5E1A"/>
    <w:rsid w:val="00D312EB"/>
    <w:rsid w:val="00DC019B"/>
    <w:rsid w:val="00E113E1"/>
    <w:rsid w:val="00E11E9F"/>
    <w:rsid w:val="00E54082"/>
    <w:rsid w:val="00E55FBF"/>
    <w:rsid w:val="00EB48D1"/>
    <w:rsid w:val="00EE5E02"/>
    <w:rsid w:val="00EF6B6C"/>
    <w:rsid w:val="00F14C4A"/>
    <w:rsid w:val="00F17877"/>
    <w:rsid w:val="00F24524"/>
    <w:rsid w:val="00F2732B"/>
    <w:rsid w:val="00F27C0E"/>
    <w:rsid w:val="00F736D1"/>
    <w:rsid w:val="00F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7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7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73F53150.dotm</Template>
  <TotalTime>4</TotalTime>
  <Pages>3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Escudero</dc:creator>
  <cp:lastModifiedBy>Solange Escudero</cp:lastModifiedBy>
  <cp:revision>3</cp:revision>
  <cp:lastPrinted>2014-04-29T12:55:00Z</cp:lastPrinted>
  <dcterms:created xsi:type="dcterms:W3CDTF">2014-06-17T09:22:00Z</dcterms:created>
  <dcterms:modified xsi:type="dcterms:W3CDTF">2014-06-17T09:26:00Z</dcterms:modified>
</cp:coreProperties>
</file>